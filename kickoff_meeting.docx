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D0AB7" w14:textId="77777777" w:rsidR="00B77EDF" w:rsidRDefault="0054536E" w:rsidP="00F12A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000000"/>
          <w:bdr w:val="none" w:sz="0" w:space="0" w:color="auto" w:frame="1"/>
        </w:rPr>
        <w:t>Course Development Kickoff</w:t>
      </w:r>
      <w:r w:rsidR="00B77EDF" w:rsidRPr="007D5D24">
        <w:rPr>
          <w:rFonts w:eastAsia="Times New Roman" w:cstheme="minorHAnsi"/>
          <w:b/>
          <w:bCs/>
          <w:color w:val="000000"/>
          <w:bdr w:val="none" w:sz="0" w:space="0" w:color="auto" w:frame="1"/>
        </w:rPr>
        <w:t xml:space="preserve"> Meeting </w:t>
      </w:r>
    </w:p>
    <w:p w14:paraId="32611820" w14:textId="77777777" w:rsidR="00CE3A95" w:rsidRPr="007D5D24" w:rsidRDefault="00CE3A95" w:rsidP="00F12A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</w:rPr>
      </w:pPr>
    </w:p>
    <w:p w14:paraId="51E75106" w14:textId="0A0FC4C1" w:rsidR="00B77EDF" w:rsidRPr="0096410D" w:rsidRDefault="00B77EDF" w:rsidP="00F12A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7D5D24">
        <w:rPr>
          <w:rFonts w:eastAsia="Times New Roman" w:cstheme="minorHAnsi"/>
          <w:b/>
          <w:bCs/>
          <w:color w:val="000000"/>
          <w:bdr w:val="none" w:sz="0" w:space="0" w:color="auto" w:frame="1"/>
        </w:rPr>
        <w:t>Date:</w:t>
      </w:r>
      <w:r w:rsidR="0096410D">
        <w:rPr>
          <w:rFonts w:eastAsia="Times New Roman" w:cstheme="minorHAnsi"/>
          <w:b/>
          <w:bCs/>
          <w:color w:val="000000"/>
          <w:bdr w:val="none" w:sz="0" w:space="0" w:color="auto" w:frame="1"/>
        </w:rPr>
        <w:t xml:space="preserve"> </w:t>
      </w:r>
      <w:r w:rsidR="0096410D">
        <w:rPr>
          <w:rFonts w:eastAsia="Times New Roman" w:cstheme="minorHAnsi"/>
          <w:color w:val="000000"/>
          <w:bdr w:val="none" w:sz="0" w:space="0" w:color="auto" w:frame="1"/>
        </w:rPr>
        <w:t>Thursday, April 15</w:t>
      </w:r>
    </w:p>
    <w:p w14:paraId="321C455F" w14:textId="61C03B39" w:rsidR="007D5D24" w:rsidRPr="007D5D24" w:rsidRDefault="0054536E" w:rsidP="00F12A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000000"/>
          <w:bdr w:val="none" w:sz="0" w:space="0" w:color="auto" w:frame="1"/>
        </w:rPr>
        <w:t>Course</w:t>
      </w:r>
      <w:r w:rsidR="007D5D24" w:rsidRPr="007D5D24">
        <w:rPr>
          <w:rFonts w:eastAsia="Times New Roman" w:cstheme="minorHAnsi"/>
          <w:b/>
          <w:bCs/>
          <w:color w:val="000000"/>
          <w:bdr w:val="none" w:sz="0" w:space="0" w:color="auto" w:frame="1"/>
        </w:rPr>
        <w:t>:</w:t>
      </w:r>
      <w:r w:rsidR="0096410D">
        <w:rPr>
          <w:rFonts w:eastAsia="Times New Roman" w:cstheme="minorHAnsi"/>
          <w:b/>
          <w:bCs/>
          <w:color w:val="000000"/>
          <w:bdr w:val="none" w:sz="0" w:space="0" w:color="auto" w:frame="1"/>
        </w:rPr>
        <w:t xml:space="preserve"> </w:t>
      </w:r>
      <w:r w:rsidR="0096410D" w:rsidRPr="0096410D">
        <w:rPr>
          <w:rFonts w:eastAsia="Times New Roman" w:cstheme="minorHAnsi"/>
          <w:color w:val="000000"/>
          <w:bdr w:val="none" w:sz="0" w:space="0" w:color="auto" w:frame="1"/>
        </w:rPr>
        <w:t>CS 6150 – Computing for Good</w:t>
      </w:r>
    </w:p>
    <w:p w14:paraId="019E2076" w14:textId="749B502E" w:rsidR="00F12A2B" w:rsidRDefault="00B77EDF" w:rsidP="00F12A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7D5D24">
        <w:rPr>
          <w:rFonts w:eastAsia="Times New Roman" w:cstheme="minorHAnsi"/>
          <w:b/>
          <w:bCs/>
          <w:color w:val="000000"/>
          <w:bdr w:val="none" w:sz="0" w:space="0" w:color="auto" w:frame="1"/>
        </w:rPr>
        <w:t>In Attendance:</w:t>
      </w:r>
      <w:r>
        <w:rPr>
          <w:rFonts w:eastAsia="Times New Roman" w:cstheme="minorHAnsi"/>
          <w:color w:val="000000"/>
          <w:bdr w:val="none" w:sz="0" w:space="0" w:color="auto" w:frame="1"/>
        </w:rPr>
        <w:tab/>
      </w:r>
      <w:sdt>
        <w:sdtPr>
          <w:rPr>
            <w:rFonts w:eastAsia="Times New Roman" w:cstheme="minorHAnsi"/>
            <w:color w:val="000000"/>
            <w:bdr w:val="none" w:sz="0" w:space="0" w:color="auto" w:frame="1"/>
          </w:rPr>
          <w:id w:val="-1420561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bdr w:val="none" w:sz="0" w:space="0" w:color="auto" w:frame="1"/>
            </w:rPr>
            <w:t>☐</w:t>
          </w:r>
        </w:sdtContent>
      </w:sdt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96410D">
        <w:rPr>
          <w:rFonts w:eastAsia="Times New Roman" w:cstheme="minorHAnsi"/>
          <w:color w:val="000000"/>
          <w:bdr w:val="none" w:sz="0" w:space="0" w:color="auto" w:frame="1"/>
        </w:rPr>
        <w:t xml:space="preserve">Santosh </w:t>
      </w:r>
      <w:proofErr w:type="spellStart"/>
      <w:r w:rsidR="0096410D">
        <w:rPr>
          <w:rFonts w:eastAsia="Times New Roman" w:cstheme="minorHAnsi"/>
          <w:color w:val="000000"/>
          <w:bdr w:val="none" w:sz="0" w:space="0" w:color="auto" w:frame="1"/>
        </w:rPr>
        <w:t>Vempala</w:t>
      </w:r>
      <w:proofErr w:type="spellEnd"/>
      <w:r>
        <w:rPr>
          <w:rFonts w:eastAsia="Times New Roman" w:cstheme="minorHAnsi"/>
          <w:color w:val="000000"/>
          <w:bdr w:val="none" w:sz="0" w:space="0" w:color="auto" w:frame="1"/>
        </w:rPr>
        <w:tab/>
      </w:r>
      <w:r>
        <w:rPr>
          <w:rFonts w:eastAsia="Times New Roman" w:cstheme="minorHAnsi"/>
          <w:color w:val="000000"/>
          <w:bdr w:val="none" w:sz="0" w:space="0" w:color="auto" w:frame="1"/>
        </w:rPr>
        <w:tab/>
      </w:r>
      <w:r>
        <w:rPr>
          <w:rFonts w:eastAsia="Times New Roman" w:cstheme="minorHAnsi"/>
          <w:color w:val="000000"/>
          <w:bdr w:val="none" w:sz="0" w:space="0" w:color="auto" w:frame="1"/>
        </w:rPr>
        <w:tab/>
      </w:r>
      <w:sdt>
        <w:sdtPr>
          <w:rPr>
            <w:rFonts w:eastAsia="Times New Roman" w:cstheme="minorHAnsi"/>
            <w:color w:val="000000"/>
            <w:bdr w:val="none" w:sz="0" w:space="0" w:color="auto" w:frame="1"/>
          </w:rPr>
          <w:id w:val="2017198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bdr w:val="none" w:sz="0" w:space="0" w:color="auto" w:frame="1"/>
            </w:rPr>
            <w:t>☐</w:t>
          </w:r>
        </w:sdtContent>
      </w:sdt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96410D" w:rsidRPr="0096410D">
        <w:rPr>
          <w:rFonts w:eastAsia="Times New Roman" w:cstheme="minorHAnsi"/>
          <w:color w:val="000000"/>
          <w:bdr w:val="none" w:sz="0" w:space="0" w:color="auto" w:frame="1"/>
        </w:rPr>
        <w:t xml:space="preserve">Dante </w:t>
      </w:r>
      <w:proofErr w:type="spellStart"/>
      <w:r w:rsidR="0096410D" w:rsidRPr="0096410D">
        <w:rPr>
          <w:rFonts w:eastAsia="Times New Roman" w:cstheme="minorHAnsi"/>
          <w:color w:val="000000"/>
          <w:bdr w:val="none" w:sz="0" w:space="0" w:color="auto" w:frame="1"/>
        </w:rPr>
        <w:t>Ciolfi</w:t>
      </w:r>
      <w:proofErr w:type="spellEnd"/>
    </w:p>
    <w:p w14:paraId="2A500544" w14:textId="009088F6" w:rsidR="00B77EDF" w:rsidRDefault="00B77EDF" w:rsidP="00F12A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ab/>
      </w:r>
      <w:r>
        <w:rPr>
          <w:rFonts w:eastAsia="Times New Roman" w:cstheme="minorHAnsi"/>
          <w:color w:val="000000"/>
          <w:bdr w:val="none" w:sz="0" w:space="0" w:color="auto" w:frame="1"/>
        </w:rPr>
        <w:tab/>
      </w:r>
      <w:sdt>
        <w:sdtPr>
          <w:rPr>
            <w:rFonts w:eastAsia="Times New Roman" w:cstheme="minorHAnsi"/>
            <w:color w:val="000000"/>
            <w:bdr w:val="none" w:sz="0" w:space="0" w:color="auto" w:frame="1"/>
          </w:rPr>
          <w:id w:val="1438336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bdr w:val="none" w:sz="0" w:space="0" w:color="auto" w:frame="1"/>
            </w:rPr>
            <w:t>☐</w:t>
          </w:r>
        </w:sdtContent>
      </w:sdt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54536E">
        <w:rPr>
          <w:rFonts w:eastAsia="Times New Roman" w:cstheme="minorHAnsi"/>
          <w:color w:val="000000"/>
          <w:bdr w:val="none" w:sz="0" w:space="0" w:color="auto" w:frame="1"/>
        </w:rPr>
        <w:t>Christie Hayes</w:t>
      </w:r>
      <w:r>
        <w:rPr>
          <w:rFonts w:eastAsia="Times New Roman" w:cstheme="minorHAnsi"/>
          <w:color w:val="000000"/>
          <w:bdr w:val="none" w:sz="0" w:space="0" w:color="auto" w:frame="1"/>
        </w:rPr>
        <w:tab/>
      </w:r>
      <w:r>
        <w:rPr>
          <w:rFonts w:eastAsia="Times New Roman" w:cstheme="minorHAnsi"/>
          <w:color w:val="000000"/>
          <w:bdr w:val="none" w:sz="0" w:space="0" w:color="auto" w:frame="1"/>
        </w:rPr>
        <w:tab/>
      </w:r>
      <w:r>
        <w:rPr>
          <w:rFonts w:eastAsia="Times New Roman" w:cstheme="minorHAnsi"/>
          <w:color w:val="000000"/>
          <w:bdr w:val="none" w:sz="0" w:space="0" w:color="auto" w:frame="1"/>
        </w:rPr>
        <w:tab/>
      </w:r>
      <w:sdt>
        <w:sdtPr>
          <w:rPr>
            <w:rFonts w:eastAsia="Times New Roman" w:cstheme="minorHAnsi"/>
            <w:color w:val="000000"/>
            <w:bdr w:val="none" w:sz="0" w:space="0" w:color="auto" w:frame="1"/>
          </w:rPr>
          <w:id w:val="-1409994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bdr w:val="none" w:sz="0" w:space="0" w:color="auto" w:frame="1"/>
            </w:rPr>
            <w:t>☐</w:t>
          </w:r>
        </w:sdtContent>
      </w:sdt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96410D">
        <w:rPr>
          <w:rFonts w:eastAsia="Times New Roman" w:cstheme="minorHAnsi"/>
          <w:color w:val="000000"/>
          <w:bdr w:val="none" w:sz="0" w:space="0" w:color="auto" w:frame="1"/>
        </w:rPr>
        <w:t>Benjamin Gardner</w:t>
      </w:r>
    </w:p>
    <w:p w14:paraId="5AE6D699" w14:textId="77777777" w:rsidR="00B77EDF" w:rsidRDefault="00B77EDF" w:rsidP="00F12A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ab/>
      </w:r>
      <w:r>
        <w:rPr>
          <w:rFonts w:eastAsia="Times New Roman" w:cstheme="minorHAnsi"/>
          <w:color w:val="000000"/>
          <w:bdr w:val="none" w:sz="0" w:space="0" w:color="auto" w:frame="1"/>
        </w:rPr>
        <w:tab/>
      </w:r>
      <w:sdt>
        <w:sdtPr>
          <w:rPr>
            <w:rFonts w:eastAsia="Times New Roman" w:cstheme="minorHAnsi"/>
            <w:color w:val="000000"/>
            <w:bdr w:val="none" w:sz="0" w:space="0" w:color="auto" w:frame="1"/>
          </w:rPr>
          <w:id w:val="-586230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36E">
            <w:rPr>
              <w:rFonts w:ascii="MS Gothic" w:eastAsia="MS Gothic" w:hAnsi="MS Gothic" w:cstheme="minorHAnsi" w:hint="eastAsia"/>
              <w:color w:val="000000"/>
              <w:bdr w:val="none" w:sz="0" w:space="0" w:color="auto" w:frame="1"/>
            </w:rPr>
            <w:t>☐</w:t>
          </w:r>
        </w:sdtContent>
      </w:sdt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54536E">
        <w:rPr>
          <w:rFonts w:eastAsia="Times New Roman" w:cstheme="minorHAnsi"/>
          <w:color w:val="000000"/>
          <w:bdr w:val="none" w:sz="0" w:space="0" w:color="auto" w:frame="1"/>
        </w:rPr>
        <w:t>Raymond Chang</w:t>
      </w:r>
      <w:r w:rsidR="0054536E">
        <w:rPr>
          <w:rFonts w:eastAsia="Times New Roman" w:cstheme="minorHAnsi"/>
          <w:color w:val="000000"/>
          <w:bdr w:val="none" w:sz="0" w:space="0" w:color="auto" w:frame="1"/>
        </w:rPr>
        <w:tab/>
      </w:r>
      <w:r w:rsidR="0054536E">
        <w:rPr>
          <w:rFonts w:eastAsia="Times New Roman" w:cstheme="minorHAnsi"/>
          <w:color w:val="000000"/>
          <w:bdr w:val="none" w:sz="0" w:space="0" w:color="auto" w:frame="1"/>
        </w:rPr>
        <w:tab/>
      </w:r>
      <w:r w:rsidR="0054536E">
        <w:rPr>
          <w:rFonts w:eastAsia="Times New Roman" w:cstheme="minorHAnsi"/>
          <w:color w:val="000000"/>
          <w:bdr w:val="none" w:sz="0" w:space="0" w:color="auto" w:frame="1"/>
        </w:rPr>
        <w:tab/>
      </w:r>
      <w:sdt>
        <w:sdtPr>
          <w:rPr>
            <w:rFonts w:eastAsia="Times New Roman" w:cstheme="minorHAnsi"/>
            <w:color w:val="000000"/>
            <w:bdr w:val="none" w:sz="0" w:space="0" w:color="auto" w:frame="1"/>
          </w:rPr>
          <w:id w:val="-523474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36E">
            <w:rPr>
              <w:rFonts w:ascii="MS Gothic" w:eastAsia="MS Gothic" w:hAnsi="MS Gothic" w:cstheme="minorHAnsi" w:hint="eastAsia"/>
              <w:color w:val="000000"/>
              <w:bdr w:val="none" w:sz="0" w:space="0" w:color="auto" w:frame="1"/>
            </w:rPr>
            <w:t>☐</w:t>
          </w:r>
        </w:sdtContent>
      </w:sdt>
      <w:r w:rsidR="0054536E">
        <w:rPr>
          <w:rFonts w:eastAsia="Times New Roman" w:cstheme="minorHAnsi"/>
          <w:color w:val="000000"/>
          <w:bdr w:val="none" w:sz="0" w:space="0" w:color="auto" w:frame="1"/>
        </w:rPr>
        <w:t xml:space="preserve"> Alison Winslow</w:t>
      </w:r>
    </w:p>
    <w:p w14:paraId="64C38934" w14:textId="654D77C1" w:rsidR="0054536E" w:rsidRDefault="0054536E" w:rsidP="0054536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ab/>
      </w:r>
      <w:r>
        <w:rPr>
          <w:rFonts w:eastAsia="Times New Roman" w:cstheme="minorHAnsi"/>
          <w:color w:val="000000"/>
          <w:bdr w:val="none" w:sz="0" w:space="0" w:color="auto" w:frame="1"/>
        </w:rPr>
        <w:tab/>
      </w:r>
      <w:sdt>
        <w:sdtPr>
          <w:rPr>
            <w:rFonts w:eastAsia="Times New Roman" w:cstheme="minorHAnsi"/>
            <w:color w:val="000000"/>
            <w:bdr w:val="none" w:sz="0" w:space="0" w:color="auto" w:frame="1"/>
          </w:rPr>
          <w:id w:val="327713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bdr w:val="none" w:sz="0" w:space="0" w:color="auto" w:frame="1"/>
            </w:rPr>
            <w:t>☐</w:t>
          </w:r>
        </w:sdtContent>
      </w:sdt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96410D">
        <w:rPr>
          <w:rFonts w:eastAsia="Times New Roman" w:cstheme="minorHAnsi"/>
          <w:color w:val="000000"/>
          <w:bdr w:val="none" w:sz="0" w:space="0" w:color="auto" w:frame="1"/>
        </w:rPr>
        <w:t>David Joyner</w:t>
      </w:r>
      <w:r w:rsidR="0096410D">
        <w:rPr>
          <w:rFonts w:eastAsia="Times New Roman" w:cstheme="minorHAnsi"/>
          <w:color w:val="000000"/>
          <w:bdr w:val="none" w:sz="0" w:space="0" w:color="auto" w:frame="1"/>
        </w:rPr>
        <w:tab/>
      </w:r>
      <w:r>
        <w:rPr>
          <w:rFonts w:eastAsia="Times New Roman" w:cstheme="minorHAnsi"/>
          <w:color w:val="000000"/>
          <w:bdr w:val="none" w:sz="0" w:space="0" w:color="auto" w:frame="1"/>
        </w:rPr>
        <w:tab/>
      </w:r>
      <w:r>
        <w:rPr>
          <w:rFonts w:eastAsia="Times New Roman" w:cstheme="minorHAnsi"/>
          <w:color w:val="000000"/>
          <w:bdr w:val="none" w:sz="0" w:space="0" w:color="auto" w:frame="1"/>
        </w:rPr>
        <w:tab/>
      </w:r>
      <w:r>
        <w:rPr>
          <w:rFonts w:eastAsia="Times New Roman" w:cstheme="minorHAnsi"/>
          <w:color w:val="000000"/>
          <w:bdr w:val="none" w:sz="0" w:space="0" w:color="auto" w:frame="1"/>
        </w:rPr>
        <w:tab/>
      </w:r>
    </w:p>
    <w:p w14:paraId="3C737B57" w14:textId="77777777" w:rsidR="00B77EDF" w:rsidRPr="00B77EDF" w:rsidRDefault="00B77EDF" w:rsidP="00F12A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1331"/>
        <w:gridCol w:w="1262"/>
        <w:gridCol w:w="4088"/>
      </w:tblGrid>
      <w:tr w:rsidR="002B0F43" w:rsidRPr="000C3E65" w14:paraId="63D39623" w14:textId="77777777" w:rsidTr="0054536E"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F7E37" w14:textId="77777777" w:rsidR="00F12A2B" w:rsidRPr="000C3E65" w:rsidRDefault="00F12A2B" w:rsidP="00F12A2B">
            <w:pPr>
              <w:spacing w:after="0" w:line="240" w:lineRule="auto"/>
              <w:rPr>
                <w:rFonts w:eastAsia="Times New Roman" w:cstheme="minorHAnsi"/>
              </w:rPr>
            </w:pPr>
            <w:r w:rsidRPr="000C3E65">
              <w:rPr>
                <w:rFonts w:eastAsia="Times New Roman" w:cstheme="minorHAnsi"/>
                <w:b/>
                <w:bCs/>
                <w:bdr w:val="none" w:sz="0" w:space="0" w:color="auto" w:frame="1"/>
              </w:rPr>
              <w:t>Topic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9D401" w14:textId="77777777" w:rsidR="00F12A2B" w:rsidRPr="000C3E65" w:rsidRDefault="00F12A2B" w:rsidP="00F12A2B">
            <w:pPr>
              <w:spacing w:after="0" w:line="240" w:lineRule="auto"/>
              <w:rPr>
                <w:rFonts w:eastAsia="Times New Roman" w:cstheme="minorHAnsi"/>
              </w:rPr>
            </w:pPr>
            <w:r w:rsidRPr="000C3E65">
              <w:rPr>
                <w:rFonts w:eastAsia="Times New Roman" w:cstheme="minorHAnsi"/>
                <w:b/>
                <w:bCs/>
                <w:bdr w:val="none" w:sz="0" w:space="0" w:color="auto" w:frame="1"/>
              </w:rPr>
              <w:t>Discussion Lead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703E8" w14:textId="77777777" w:rsidR="00F12A2B" w:rsidRPr="000C3E65" w:rsidRDefault="00F12A2B" w:rsidP="00F12A2B">
            <w:pPr>
              <w:spacing w:after="0" w:line="240" w:lineRule="auto"/>
              <w:rPr>
                <w:rFonts w:eastAsia="Times New Roman" w:cstheme="minorHAnsi"/>
              </w:rPr>
            </w:pPr>
            <w:r w:rsidRPr="000C3E65">
              <w:rPr>
                <w:rFonts w:eastAsia="Times New Roman" w:cstheme="minorHAnsi"/>
                <w:b/>
                <w:bCs/>
                <w:bdr w:val="none" w:sz="0" w:space="0" w:color="auto" w:frame="1"/>
              </w:rPr>
              <w:t>Time</w:t>
            </w:r>
          </w:p>
        </w:tc>
        <w:tc>
          <w:tcPr>
            <w:tcW w:w="4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D9115" w14:textId="77777777" w:rsidR="00F12A2B" w:rsidRPr="000C3E65" w:rsidRDefault="00EA0718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bdr w:val="none" w:sz="0" w:space="0" w:color="auto" w:frame="1"/>
              </w:rPr>
              <w:t xml:space="preserve">Description and </w:t>
            </w:r>
            <w:r w:rsidR="00F12A2B" w:rsidRPr="000C3E65">
              <w:rPr>
                <w:rFonts w:eastAsia="Times New Roman" w:cstheme="minorHAnsi"/>
                <w:b/>
                <w:bCs/>
                <w:bdr w:val="none" w:sz="0" w:space="0" w:color="auto" w:frame="1"/>
              </w:rPr>
              <w:t>Notes</w:t>
            </w:r>
          </w:p>
        </w:tc>
      </w:tr>
      <w:tr w:rsidR="001A02BE" w:rsidRPr="000C3E65" w14:paraId="2580DDFB" w14:textId="77777777" w:rsidTr="0054536E"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3AFCE" w14:textId="77777777" w:rsidR="001A02BE" w:rsidRDefault="001A02BE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Introductions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C4BAD" w14:textId="77777777" w:rsidR="001A02BE" w:rsidRDefault="001A02BE" w:rsidP="00F12A2B">
            <w:pPr>
              <w:spacing w:after="0" w:line="240" w:lineRule="auto"/>
              <w:rPr>
                <w:rFonts w:eastAsia="Times New Roman" w:cstheme="minorHAnsi"/>
                <w:bdr w:val="none" w:sz="0" w:space="0" w:color="auto" w:frame="1"/>
              </w:rPr>
            </w:pPr>
            <w:r>
              <w:rPr>
                <w:rFonts w:eastAsia="Times New Roman" w:cstheme="minorHAnsi"/>
                <w:bdr w:val="none" w:sz="0" w:space="0" w:color="auto" w:frame="1"/>
              </w:rPr>
              <w:t>Alison Winslow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FFD86" w14:textId="77777777" w:rsidR="001A02BE" w:rsidRDefault="001A02BE" w:rsidP="00F12A2B">
            <w:pPr>
              <w:spacing w:after="0" w:line="240" w:lineRule="auto"/>
              <w:rPr>
                <w:rFonts w:eastAsia="Times New Roman" w:cstheme="minorHAnsi"/>
                <w:bdr w:val="none" w:sz="0" w:space="0" w:color="auto" w:frame="1"/>
              </w:rPr>
            </w:pPr>
            <w:r>
              <w:rPr>
                <w:rFonts w:eastAsia="Times New Roman" w:cstheme="minorHAnsi"/>
                <w:bdr w:val="none" w:sz="0" w:space="0" w:color="auto" w:frame="1"/>
              </w:rPr>
              <w:t>5 minutes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DB0B5" w14:textId="77777777" w:rsidR="001A02BE" w:rsidRPr="0054536E" w:rsidRDefault="001A02BE" w:rsidP="00F12A2B">
            <w:pPr>
              <w:spacing w:after="0" w:line="254" w:lineRule="atLeast"/>
              <w:rPr>
                <w:rFonts w:eastAsia="Times New Roman" w:cstheme="minorHAnsi"/>
              </w:rPr>
            </w:pPr>
          </w:p>
        </w:tc>
      </w:tr>
      <w:tr w:rsidR="002B0F43" w:rsidRPr="000C3E65" w14:paraId="48A8342C" w14:textId="77777777" w:rsidTr="0054536E"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0B1EF" w14:textId="77777777" w:rsidR="00F12A2B" w:rsidRPr="000C3E65" w:rsidRDefault="001A02BE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Overview of </w:t>
            </w:r>
            <w:r w:rsidR="0054536E">
              <w:rPr>
                <w:rFonts w:eastAsia="Times New Roman" w:cstheme="minorHAnsi"/>
              </w:rPr>
              <w:t>Course Development Process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7102A" w14:textId="77777777" w:rsidR="00F12A2B" w:rsidRPr="000C3E65" w:rsidRDefault="0054536E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dr w:val="none" w:sz="0" w:space="0" w:color="auto" w:frame="1"/>
              </w:rPr>
              <w:t>Christie Hayes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3FC23" w14:textId="77777777" w:rsidR="00F12A2B" w:rsidRPr="000C3E65" w:rsidRDefault="0054536E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dr w:val="none" w:sz="0" w:space="0" w:color="auto" w:frame="1"/>
              </w:rPr>
              <w:t>5</w:t>
            </w:r>
            <w:r w:rsidR="00262198">
              <w:rPr>
                <w:rFonts w:eastAsia="Times New Roman" w:cstheme="minorHAnsi"/>
                <w:bdr w:val="none" w:sz="0" w:space="0" w:color="auto" w:frame="1"/>
              </w:rPr>
              <w:t xml:space="preserve"> </w:t>
            </w:r>
            <w:r w:rsidR="00F12A2B" w:rsidRPr="000C3E65">
              <w:rPr>
                <w:rFonts w:eastAsia="Times New Roman" w:cstheme="minorHAnsi"/>
                <w:bdr w:val="none" w:sz="0" w:space="0" w:color="auto" w:frame="1"/>
              </w:rPr>
              <w:t>minutes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CC5AC" w14:textId="77777777" w:rsidR="00F12A2B" w:rsidRPr="0054536E" w:rsidRDefault="00F12A2B" w:rsidP="00F12A2B">
            <w:pPr>
              <w:spacing w:after="0" w:line="254" w:lineRule="atLeast"/>
              <w:rPr>
                <w:rFonts w:eastAsia="Times New Roman" w:cstheme="minorHAnsi"/>
              </w:rPr>
            </w:pPr>
          </w:p>
        </w:tc>
      </w:tr>
      <w:tr w:rsidR="002B0F43" w:rsidRPr="000C3E65" w14:paraId="227B30ED" w14:textId="77777777" w:rsidTr="0054536E"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649E8" w14:textId="77777777" w:rsidR="00F12A2B" w:rsidRPr="000C3E65" w:rsidRDefault="00EA0718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Design/Pre-production and Development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E45E3" w14:textId="7E8D98D6" w:rsidR="00F12A2B" w:rsidRPr="000C3E65" w:rsidRDefault="0096410D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Benjamin Gardner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BF201" w14:textId="77777777" w:rsidR="00F12A2B" w:rsidRPr="000C3E65" w:rsidRDefault="0054536E" w:rsidP="00F12A2B">
            <w:pPr>
              <w:spacing w:after="0" w:line="254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CE3A95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 minutes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FD05A" w14:textId="77777777" w:rsidR="00717ECF" w:rsidRPr="00717ECF" w:rsidRDefault="00EA0718" w:rsidP="00717E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76"/>
              <w:rPr>
                <w:rFonts w:eastAsia="Times New Roman" w:cstheme="minorHAnsi"/>
                <w:bdr w:val="none" w:sz="0" w:space="0" w:color="auto" w:frame="1"/>
              </w:rPr>
            </w:pPr>
            <w:r w:rsidRPr="00717ECF">
              <w:rPr>
                <w:rFonts w:eastAsia="Times New Roman" w:cstheme="minorHAnsi"/>
                <w:bdr w:val="none" w:sz="0" w:space="0" w:color="auto" w:frame="1"/>
              </w:rPr>
              <w:t>Work sessions</w:t>
            </w:r>
          </w:p>
          <w:p w14:paraId="6C28EB2D" w14:textId="77777777" w:rsidR="00717ECF" w:rsidRPr="00717ECF" w:rsidRDefault="00717ECF" w:rsidP="00717E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76"/>
              <w:rPr>
                <w:rFonts w:eastAsia="Times New Roman" w:cstheme="minorHAnsi"/>
                <w:bdr w:val="none" w:sz="0" w:space="0" w:color="auto" w:frame="1"/>
              </w:rPr>
            </w:pPr>
            <w:r w:rsidRPr="00717ECF">
              <w:rPr>
                <w:rFonts w:eastAsia="Times New Roman" w:cstheme="minorHAnsi"/>
                <w:bdr w:val="none" w:sz="0" w:space="0" w:color="auto" w:frame="1"/>
              </w:rPr>
              <w:t>C</w:t>
            </w:r>
            <w:r w:rsidR="00EA0718" w:rsidRPr="00717ECF">
              <w:rPr>
                <w:rFonts w:eastAsia="Times New Roman" w:cstheme="minorHAnsi"/>
                <w:bdr w:val="none" w:sz="0" w:space="0" w:color="auto" w:frame="1"/>
              </w:rPr>
              <w:t>ourse outline</w:t>
            </w:r>
            <w:r w:rsidRPr="00717ECF">
              <w:rPr>
                <w:rFonts w:eastAsia="Times New Roman" w:cstheme="minorHAnsi"/>
                <w:bdr w:val="none" w:sz="0" w:space="0" w:color="auto" w:frame="1"/>
              </w:rPr>
              <w:t xml:space="preserve"> and blueprint</w:t>
            </w:r>
          </w:p>
          <w:p w14:paraId="78D31F6C" w14:textId="77777777" w:rsidR="00717ECF" w:rsidRPr="00717ECF" w:rsidRDefault="00717ECF" w:rsidP="00717E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76"/>
              <w:rPr>
                <w:rFonts w:eastAsia="Times New Roman" w:cstheme="minorHAnsi"/>
                <w:bdr w:val="none" w:sz="0" w:space="0" w:color="auto" w:frame="1"/>
              </w:rPr>
            </w:pPr>
            <w:r w:rsidRPr="00717ECF">
              <w:rPr>
                <w:rFonts w:eastAsia="Times New Roman" w:cstheme="minorHAnsi"/>
                <w:bdr w:val="none" w:sz="0" w:space="0" w:color="auto" w:frame="1"/>
              </w:rPr>
              <w:t>D</w:t>
            </w:r>
            <w:r w:rsidR="00EA0718" w:rsidRPr="00717ECF">
              <w:rPr>
                <w:rFonts w:eastAsia="Times New Roman" w:cstheme="minorHAnsi"/>
                <w:bdr w:val="none" w:sz="0" w:space="0" w:color="auto" w:frame="1"/>
              </w:rPr>
              <w:t>evelopment schedule</w:t>
            </w:r>
          </w:p>
          <w:p w14:paraId="566958A9" w14:textId="77777777" w:rsidR="00C57130" w:rsidRPr="00717ECF" w:rsidRDefault="00717ECF" w:rsidP="00717E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76"/>
              <w:rPr>
                <w:rFonts w:eastAsia="Times New Roman" w:cstheme="minorHAnsi"/>
                <w:bdr w:val="none" w:sz="0" w:space="0" w:color="auto" w:frame="1"/>
              </w:rPr>
            </w:pPr>
            <w:r w:rsidRPr="00717ECF">
              <w:rPr>
                <w:rFonts w:eastAsia="Times New Roman" w:cstheme="minorHAnsi"/>
                <w:bdr w:val="none" w:sz="0" w:space="0" w:color="auto" w:frame="1"/>
              </w:rPr>
              <w:t>P</w:t>
            </w:r>
            <w:r w:rsidR="00EA0718" w:rsidRPr="00717ECF">
              <w:rPr>
                <w:rFonts w:eastAsia="Times New Roman" w:cstheme="minorHAnsi"/>
                <w:bdr w:val="none" w:sz="0" w:space="0" w:color="auto" w:frame="1"/>
              </w:rPr>
              <w:t>latform build</w:t>
            </w:r>
          </w:p>
        </w:tc>
      </w:tr>
      <w:tr w:rsidR="002B0F43" w:rsidRPr="000C3E65" w14:paraId="300246E8" w14:textId="77777777" w:rsidTr="0054536E"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0AC4B" w14:textId="77777777" w:rsidR="002B0F43" w:rsidRPr="000C3E65" w:rsidRDefault="0054536E" w:rsidP="00105EA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Production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E9BEC" w14:textId="2F723445" w:rsidR="002B0F43" w:rsidRPr="000C3E65" w:rsidRDefault="0096410D" w:rsidP="00105EA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Benjamin Gardner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0B57B" w14:textId="77777777" w:rsidR="002B0F43" w:rsidRPr="000C3E65" w:rsidRDefault="00B522B8" w:rsidP="00105EA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  <w:r w:rsidR="0054536E">
              <w:rPr>
                <w:rFonts w:eastAsia="Times New Roman" w:cstheme="minorHAnsi"/>
              </w:rPr>
              <w:t xml:space="preserve"> minutes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EF631" w14:textId="77777777" w:rsidR="00717ECF" w:rsidRDefault="00EA0718" w:rsidP="00717E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76"/>
              <w:rPr>
                <w:rFonts w:eastAsia="Times New Roman" w:cstheme="minorHAnsi"/>
                <w:bdr w:val="none" w:sz="0" w:space="0" w:color="auto" w:frame="1"/>
              </w:rPr>
            </w:pPr>
            <w:r>
              <w:rPr>
                <w:rFonts w:eastAsia="Times New Roman" w:cstheme="minorHAnsi"/>
                <w:bdr w:val="none" w:sz="0" w:space="0" w:color="auto" w:frame="1"/>
              </w:rPr>
              <w:t>Studio orientation</w:t>
            </w:r>
          </w:p>
          <w:p w14:paraId="50178CB8" w14:textId="77777777" w:rsidR="00717ECF" w:rsidRDefault="00717ECF" w:rsidP="00717E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76"/>
              <w:rPr>
                <w:rFonts w:eastAsia="Times New Roman" w:cstheme="minorHAnsi"/>
                <w:bdr w:val="none" w:sz="0" w:space="0" w:color="auto" w:frame="1"/>
              </w:rPr>
            </w:pPr>
            <w:r>
              <w:rPr>
                <w:rFonts w:eastAsia="Times New Roman" w:cstheme="minorHAnsi"/>
                <w:bdr w:val="none" w:sz="0" w:space="0" w:color="auto" w:frame="1"/>
              </w:rPr>
              <w:t>R</w:t>
            </w:r>
            <w:r w:rsidR="00EA0718">
              <w:rPr>
                <w:rFonts w:eastAsia="Times New Roman" w:cstheme="minorHAnsi"/>
                <w:bdr w:val="none" w:sz="0" w:space="0" w:color="auto" w:frame="1"/>
              </w:rPr>
              <w:t>ecording/production</w:t>
            </w:r>
          </w:p>
          <w:p w14:paraId="327E3D4B" w14:textId="77777777" w:rsidR="00B621F8" w:rsidRPr="0054536E" w:rsidRDefault="00717ECF" w:rsidP="00717E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76"/>
              <w:rPr>
                <w:rFonts w:eastAsia="Times New Roman" w:cstheme="minorHAnsi"/>
                <w:bdr w:val="none" w:sz="0" w:space="0" w:color="auto" w:frame="1"/>
              </w:rPr>
            </w:pPr>
            <w:r>
              <w:rPr>
                <w:rFonts w:eastAsia="Times New Roman" w:cstheme="minorHAnsi"/>
                <w:bdr w:val="none" w:sz="0" w:space="0" w:color="auto" w:frame="1"/>
              </w:rPr>
              <w:t>E</w:t>
            </w:r>
            <w:r w:rsidR="00EA0718">
              <w:rPr>
                <w:rFonts w:eastAsia="Times New Roman" w:cstheme="minorHAnsi"/>
                <w:bdr w:val="none" w:sz="0" w:space="0" w:color="auto" w:frame="1"/>
              </w:rPr>
              <w:t>diting/media post-production</w:t>
            </w:r>
          </w:p>
        </w:tc>
      </w:tr>
      <w:tr w:rsidR="00CE3A95" w:rsidRPr="000C3E65" w14:paraId="43EB7873" w14:textId="77777777" w:rsidTr="0054536E"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6F1E5" w14:textId="77777777" w:rsidR="00CE3A95" w:rsidRDefault="00CE3A95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Graphics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AC033" w14:textId="77777777" w:rsidR="00CE3A95" w:rsidRDefault="00CE3A95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Ray Chang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C2E7C" w14:textId="77777777" w:rsidR="00CE3A95" w:rsidRDefault="00CE3A95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 minutes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0093D" w14:textId="77777777" w:rsidR="00CE3A95" w:rsidRDefault="00CE3A95" w:rsidP="00717E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76"/>
              <w:rPr>
                <w:rFonts w:eastAsia="Times New Roman" w:cstheme="minorHAnsi"/>
                <w:bdr w:val="none" w:sz="0" w:space="0" w:color="auto" w:frame="1"/>
              </w:rPr>
            </w:pPr>
            <w:r>
              <w:rPr>
                <w:rFonts w:eastAsia="Times New Roman" w:cstheme="minorHAnsi"/>
                <w:bdr w:val="none" w:sz="0" w:space="0" w:color="auto" w:frame="1"/>
              </w:rPr>
              <w:t>Graphics and images</w:t>
            </w:r>
          </w:p>
          <w:p w14:paraId="57CF39DB" w14:textId="77777777" w:rsidR="00CE3A95" w:rsidRPr="00717ECF" w:rsidRDefault="00CE3A95" w:rsidP="00717E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76"/>
              <w:rPr>
                <w:rFonts w:eastAsia="Times New Roman" w:cstheme="minorHAnsi"/>
                <w:bdr w:val="none" w:sz="0" w:space="0" w:color="auto" w:frame="1"/>
              </w:rPr>
            </w:pPr>
            <w:r>
              <w:rPr>
                <w:rFonts w:eastAsia="Times New Roman" w:cstheme="minorHAnsi"/>
                <w:bdr w:val="none" w:sz="0" w:space="0" w:color="auto" w:frame="1"/>
              </w:rPr>
              <w:t>Copyright issues</w:t>
            </w:r>
          </w:p>
        </w:tc>
      </w:tr>
      <w:tr w:rsidR="00EA0718" w:rsidRPr="000C3E65" w14:paraId="285A99AD" w14:textId="77777777" w:rsidTr="0054536E"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8B137" w14:textId="77777777" w:rsidR="00EA0718" w:rsidRDefault="00EA0718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Post-production/Quality Assurance/Implementation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351DD" w14:textId="4196F0C5" w:rsidR="00EA0718" w:rsidRDefault="0096410D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Benjamin Gardner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85EAE" w14:textId="77777777" w:rsidR="00EA0718" w:rsidRDefault="00EA0718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 minutes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5196B" w14:textId="77777777" w:rsidR="00717ECF" w:rsidRPr="00717ECF" w:rsidRDefault="00EA0718" w:rsidP="00717E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76"/>
              <w:rPr>
                <w:rFonts w:eastAsia="Times New Roman" w:cstheme="minorHAnsi"/>
                <w:bdr w:val="none" w:sz="0" w:space="0" w:color="auto" w:frame="1"/>
              </w:rPr>
            </w:pPr>
            <w:r w:rsidRPr="00717ECF">
              <w:rPr>
                <w:rFonts w:eastAsia="Times New Roman" w:cstheme="minorHAnsi"/>
                <w:bdr w:val="none" w:sz="0" w:space="0" w:color="auto" w:frame="1"/>
              </w:rPr>
              <w:t>Quality reviews</w:t>
            </w:r>
          </w:p>
          <w:p w14:paraId="4C9D0067" w14:textId="77777777" w:rsidR="00717ECF" w:rsidRPr="00717ECF" w:rsidRDefault="00717ECF" w:rsidP="00717E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76"/>
              <w:rPr>
                <w:rFonts w:eastAsia="Times New Roman" w:cstheme="minorHAnsi"/>
                <w:bdr w:val="none" w:sz="0" w:space="0" w:color="auto" w:frame="1"/>
              </w:rPr>
            </w:pPr>
            <w:r w:rsidRPr="00717ECF">
              <w:rPr>
                <w:rFonts w:eastAsia="Times New Roman" w:cstheme="minorHAnsi"/>
                <w:bdr w:val="none" w:sz="0" w:space="0" w:color="auto" w:frame="1"/>
              </w:rPr>
              <w:t>I</w:t>
            </w:r>
            <w:r w:rsidR="00EA0718" w:rsidRPr="00717ECF">
              <w:rPr>
                <w:rFonts w:eastAsia="Times New Roman" w:cstheme="minorHAnsi"/>
                <w:bdr w:val="none" w:sz="0" w:space="0" w:color="auto" w:frame="1"/>
              </w:rPr>
              <w:t>mplementation</w:t>
            </w:r>
          </w:p>
          <w:p w14:paraId="3E2543CA" w14:textId="77777777" w:rsidR="00717ECF" w:rsidRPr="00717ECF" w:rsidRDefault="00717ECF" w:rsidP="00717E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76"/>
              <w:rPr>
                <w:rFonts w:eastAsia="Times New Roman" w:cstheme="minorHAnsi"/>
                <w:bdr w:val="none" w:sz="0" w:space="0" w:color="auto" w:frame="1"/>
              </w:rPr>
            </w:pPr>
            <w:r w:rsidRPr="00717ECF">
              <w:rPr>
                <w:rFonts w:eastAsia="Times New Roman" w:cstheme="minorHAnsi"/>
                <w:bdr w:val="none" w:sz="0" w:space="0" w:color="auto" w:frame="1"/>
              </w:rPr>
              <w:t>B</w:t>
            </w:r>
            <w:r w:rsidR="00EA0718" w:rsidRPr="00717ECF">
              <w:rPr>
                <w:rFonts w:eastAsia="Times New Roman" w:cstheme="minorHAnsi"/>
                <w:bdr w:val="none" w:sz="0" w:space="0" w:color="auto" w:frame="1"/>
              </w:rPr>
              <w:t>eta-test</w:t>
            </w:r>
          </w:p>
          <w:p w14:paraId="36A66417" w14:textId="77777777" w:rsidR="00EA0718" w:rsidRPr="0054536E" w:rsidRDefault="00717ECF" w:rsidP="00717E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76"/>
              <w:rPr>
                <w:rFonts w:eastAsia="Times New Roman" w:cstheme="minorHAnsi"/>
              </w:rPr>
            </w:pPr>
            <w:r w:rsidRPr="00717ECF">
              <w:rPr>
                <w:rFonts w:eastAsia="Times New Roman" w:cstheme="minorHAnsi"/>
                <w:bdr w:val="none" w:sz="0" w:space="0" w:color="auto" w:frame="1"/>
              </w:rPr>
              <w:t>P</w:t>
            </w:r>
            <w:r w:rsidR="00EA0718" w:rsidRPr="00717ECF">
              <w:rPr>
                <w:rFonts w:eastAsia="Times New Roman" w:cstheme="minorHAnsi"/>
                <w:bdr w:val="none" w:sz="0" w:space="0" w:color="auto" w:frame="1"/>
              </w:rPr>
              <w:t>latform and forum monitoring/revisions</w:t>
            </w:r>
          </w:p>
        </w:tc>
      </w:tr>
      <w:tr w:rsidR="00850DA7" w:rsidRPr="000C3E65" w14:paraId="40251E4E" w14:textId="77777777" w:rsidTr="0054536E"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65B17" w14:textId="77777777" w:rsidR="00F12A2B" w:rsidRPr="000C3E65" w:rsidRDefault="001A02BE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Q&amp;A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141A4" w14:textId="44612287" w:rsidR="00F12A2B" w:rsidRPr="000C3E65" w:rsidRDefault="0096410D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Benjamin Gardner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02AF0" w14:textId="77777777" w:rsidR="00F12A2B" w:rsidRPr="000C3E65" w:rsidRDefault="001A02BE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 minutes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C047E" w14:textId="77777777" w:rsidR="00B621F8" w:rsidRPr="0054536E" w:rsidRDefault="00B621F8" w:rsidP="00F12A2B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2B0F43" w:rsidRPr="000C3E65" w14:paraId="50BCC9BF" w14:textId="77777777" w:rsidTr="0054536E"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86994" w14:textId="77777777" w:rsidR="00F12A2B" w:rsidRPr="000C3E65" w:rsidRDefault="00F12A2B" w:rsidP="00F12A2B">
            <w:pPr>
              <w:spacing w:after="0" w:line="240" w:lineRule="auto"/>
              <w:rPr>
                <w:rFonts w:eastAsia="Times New Roman" w:cstheme="minorHAnsi"/>
              </w:rPr>
            </w:pPr>
            <w:r w:rsidRPr="000C3E65">
              <w:rPr>
                <w:rFonts w:eastAsia="Times New Roman" w:cstheme="minorHAnsi"/>
                <w:bdr w:val="none" w:sz="0" w:space="0" w:color="auto" w:frame="1"/>
              </w:rPr>
              <w:t xml:space="preserve">Review Action Items and </w:t>
            </w:r>
            <w:r w:rsidR="0054536E">
              <w:rPr>
                <w:rFonts w:eastAsia="Times New Roman" w:cstheme="minorHAnsi"/>
                <w:bdr w:val="none" w:sz="0" w:space="0" w:color="auto" w:frame="1"/>
              </w:rPr>
              <w:t>Next Steps</w:t>
            </w:r>
            <w:r w:rsidRPr="000C3E65">
              <w:rPr>
                <w:rFonts w:eastAsia="Times New Roman" w:cstheme="minorHAnsi"/>
                <w:bdr w:val="none" w:sz="0" w:space="0" w:color="auto" w:frame="1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74B67" w14:textId="77777777" w:rsidR="00F12A2B" w:rsidRPr="000C3E65" w:rsidRDefault="001A02BE" w:rsidP="00F12A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dr w:val="none" w:sz="0" w:space="0" w:color="auto" w:frame="1"/>
              </w:rPr>
              <w:t>Alison Winslow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472FA" w14:textId="77777777" w:rsidR="00F12A2B" w:rsidRPr="000C3E65" w:rsidRDefault="00F12A2B" w:rsidP="00F12A2B">
            <w:pPr>
              <w:spacing w:after="0" w:line="240" w:lineRule="auto"/>
              <w:rPr>
                <w:rFonts w:eastAsia="Times New Roman" w:cstheme="minorHAnsi"/>
              </w:rPr>
            </w:pPr>
            <w:r w:rsidRPr="000C3E65">
              <w:rPr>
                <w:rFonts w:eastAsia="Times New Roman" w:cstheme="minorHAnsi"/>
                <w:bdr w:val="none" w:sz="0" w:space="0" w:color="auto" w:frame="1"/>
              </w:rPr>
              <w:t>5 minutes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BC260" w14:textId="77777777" w:rsidR="000F6CF1" w:rsidRPr="0054536E" w:rsidRDefault="000F6CF1" w:rsidP="00F12A2B">
            <w:pPr>
              <w:spacing w:after="0" w:line="240" w:lineRule="auto"/>
              <w:rPr>
                <w:rFonts w:eastAsia="Times New Roman" w:cstheme="minorHAnsi"/>
                <w:bdr w:val="none" w:sz="0" w:space="0" w:color="auto" w:frame="1"/>
              </w:rPr>
            </w:pPr>
          </w:p>
        </w:tc>
      </w:tr>
    </w:tbl>
    <w:p w14:paraId="75947B60" w14:textId="77777777" w:rsidR="00990158" w:rsidRDefault="00990158">
      <w:pPr>
        <w:rPr>
          <w:rFonts w:cstheme="minorHAnsi"/>
        </w:rPr>
      </w:pPr>
    </w:p>
    <w:sectPr w:rsidR="0099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C161C"/>
    <w:multiLevelType w:val="hybridMultilevel"/>
    <w:tmpl w:val="E39A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93658"/>
    <w:multiLevelType w:val="hybridMultilevel"/>
    <w:tmpl w:val="3EA8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708C6"/>
    <w:multiLevelType w:val="multilevel"/>
    <w:tmpl w:val="9D06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A7432"/>
    <w:multiLevelType w:val="multilevel"/>
    <w:tmpl w:val="FAE4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A37058"/>
    <w:multiLevelType w:val="hybridMultilevel"/>
    <w:tmpl w:val="5030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0D"/>
    <w:rsid w:val="00041D85"/>
    <w:rsid w:val="000C3E65"/>
    <w:rsid w:val="000D2343"/>
    <w:rsid w:val="000D38B3"/>
    <w:rsid w:val="000F6CF1"/>
    <w:rsid w:val="00111AAA"/>
    <w:rsid w:val="00122134"/>
    <w:rsid w:val="001A02BE"/>
    <w:rsid w:val="001D3F73"/>
    <w:rsid w:val="001D5945"/>
    <w:rsid w:val="00262198"/>
    <w:rsid w:val="0026389F"/>
    <w:rsid w:val="00295207"/>
    <w:rsid w:val="002A24A0"/>
    <w:rsid w:val="002B0D33"/>
    <w:rsid w:val="002B0F43"/>
    <w:rsid w:val="002E592E"/>
    <w:rsid w:val="00375B1A"/>
    <w:rsid w:val="0043161B"/>
    <w:rsid w:val="00455791"/>
    <w:rsid w:val="004D3B11"/>
    <w:rsid w:val="005052B1"/>
    <w:rsid w:val="0054536E"/>
    <w:rsid w:val="005B7144"/>
    <w:rsid w:val="0061216D"/>
    <w:rsid w:val="006222DC"/>
    <w:rsid w:val="00623173"/>
    <w:rsid w:val="006F1166"/>
    <w:rsid w:val="006F1B45"/>
    <w:rsid w:val="00717ECF"/>
    <w:rsid w:val="0079619F"/>
    <w:rsid w:val="007D5D24"/>
    <w:rsid w:val="008332DB"/>
    <w:rsid w:val="00850DA7"/>
    <w:rsid w:val="008D2920"/>
    <w:rsid w:val="00904C68"/>
    <w:rsid w:val="0096410D"/>
    <w:rsid w:val="00990158"/>
    <w:rsid w:val="00A016F9"/>
    <w:rsid w:val="00A66AE4"/>
    <w:rsid w:val="00A90738"/>
    <w:rsid w:val="00AD332F"/>
    <w:rsid w:val="00B112D0"/>
    <w:rsid w:val="00B522B8"/>
    <w:rsid w:val="00B621F8"/>
    <w:rsid w:val="00B77EDF"/>
    <w:rsid w:val="00BD2B6E"/>
    <w:rsid w:val="00C57130"/>
    <w:rsid w:val="00C76D24"/>
    <w:rsid w:val="00CC44D9"/>
    <w:rsid w:val="00CE3A95"/>
    <w:rsid w:val="00D10A1B"/>
    <w:rsid w:val="00D17FE3"/>
    <w:rsid w:val="00E36836"/>
    <w:rsid w:val="00E4590F"/>
    <w:rsid w:val="00E61049"/>
    <w:rsid w:val="00EA0718"/>
    <w:rsid w:val="00EF628B"/>
    <w:rsid w:val="00F12A2B"/>
    <w:rsid w:val="00F51C53"/>
    <w:rsid w:val="00F87C1B"/>
    <w:rsid w:val="00FA401D"/>
    <w:rsid w:val="00FB7BA5"/>
    <w:rsid w:val="00F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C292"/>
  <w15:chartTrackingRefBased/>
  <w15:docId w15:val="{BF61F2F4-E54E-4CE6-AA41-2DA408AB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2A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C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1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\Documents\GTPE\Processes\Kickoff%20Meetings\Kickoff%20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EFE357999404EA8C5B1B83429B5D8" ma:contentTypeVersion="12" ma:contentTypeDescription="Create a new document." ma:contentTypeScope="" ma:versionID="496b4aa2bd11176812e7b9f8ec268e59">
  <xsd:schema xmlns:xsd="http://www.w3.org/2001/XMLSchema" xmlns:xs="http://www.w3.org/2001/XMLSchema" xmlns:p="http://schemas.microsoft.com/office/2006/metadata/properties" xmlns:ns2="7863af72-ffb0-450a-b2c6-a5c10336dc80" xmlns:ns3="30ae270d-2509-4c26-98ed-b34d6592f197" targetNamespace="http://schemas.microsoft.com/office/2006/metadata/properties" ma:root="true" ma:fieldsID="f1e2b650700690df0f131652b881999d" ns2:_="" ns3:_="">
    <xsd:import namespace="7863af72-ffb0-450a-b2c6-a5c10336dc80"/>
    <xsd:import namespace="30ae270d-2509-4c26-98ed-b34d6592f1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3af72-ffb0-450a-b2c6-a5c10336d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e270d-2509-4c26-98ed-b34d6592f1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BEBB8C-E2DC-4D1E-B0AB-7C6FC2FEA6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BDC133-1750-482A-A06A-2D475D6527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63E2BD-EA3F-455B-808D-B1694E33C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3af72-ffb0-450a-b2c6-a5c10336dc80"/>
    <ds:schemaRef ds:uri="30ae270d-2509-4c26-98ed-b34d6592f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Kickoff Meeting Template</Template>
  <TotalTime>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Winslow</dc:creator>
  <cp:keywords/>
  <dc:description/>
  <cp:lastModifiedBy>Alison Winslow</cp:lastModifiedBy>
  <cp:revision>1</cp:revision>
  <dcterms:created xsi:type="dcterms:W3CDTF">2021-03-30T16:27:00Z</dcterms:created>
  <dcterms:modified xsi:type="dcterms:W3CDTF">2021-03-30T16:32:00Z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0x0101000D3EFE357999404EA8C5B1B83429B5D8</vt:lpwstr>
  </property>
</Properties>
</file>